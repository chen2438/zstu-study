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pacing w:val="45"/>
          <w:sz w:val="44"/>
          <w:szCs w:val="44"/>
          <w:lang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pacing w:val="57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bCs/>
          <w:spacing w:val="57"/>
          <w:sz w:val="44"/>
          <w:szCs w:val="44"/>
          <w:lang w:eastAsia="zh-CN"/>
        </w:rPr>
        <w:t>实习证明</w:t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</w:p>
    <w:p>
      <w:pPr>
        <w:ind w:firstLine="560" w:firstLineChars="20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兹有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浙江理工大学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学校（学院）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计算机科学与技术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专业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陈昊天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同学于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日至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16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日在我司实习。该同学的实习职位是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云计算工程师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该学生在实习期间表现出了敬业精神和专业素养。对待工作认真负责，遇到困难时，能够积极寻求解决方案，不怕困难，勇于挑战，工作态度得到了我们全体员工的一致好评。同时，该学生还能够很好地融入我们的团队，与同事们保持良好的沟通和协作，展现出了良好的团队精神。在实习期间，该学生严格遵守公司规章制度，按时完成各项任务，表现出了高度的自律性和责任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lef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特此证明！</w:t>
      </w: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left"/>
        <w:rPr>
          <w:rFonts w:hint="eastAsia"/>
          <w:sz w:val="28"/>
          <w:szCs w:val="28"/>
          <w:lang w:eastAsia="zh-CN"/>
        </w:rPr>
      </w:pPr>
    </w:p>
    <w:p>
      <w:pPr>
        <w:jc w:val="righ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cs="宋体"/>
          <w:spacing w:val="0"/>
          <w:sz w:val="28"/>
          <w:szCs w:val="28"/>
          <w:u w:val="none"/>
          <w:lang w:val="en-US" w:eastAsia="zh-CN"/>
        </w:rPr>
        <w:t>海口微逸客科技有限</w:t>
      </w:r>
      <w:r>
        <w:rPr>
          <w:rFonts w:hint="eastAsia"/>
          <w:sz w:val="28"/>
          <w:szCs w:val="28"/>
          <w:lang w:eastAsia="zh-CN"/>
        </w:rPr>
        <w:t>公司（公章）</w:t>
      </w:r>
    </w:p>
    <w:p>
      <w:pPr>
        <w:ind w:firstLine="4480" w:firstLineChars="16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2023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年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8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月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16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日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jc w:val="center"/>
      <w:rPr>
        <w:rFonts w:hint="default" w:eastAsia="宋体"/>
        <w:b/>
        <w:bCs/>
        <w:color w:val="FF0000"/>
        <w:w w:val="80"/>
        <w:sz w:val="48"/>
        <w:szCs w:val="48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yNWY5OWRhZjlhOTJmMzRhM2M3ZDJiNWE3NjE1N2EifQ=="/>
  </w:docVars>
  <w:rsids>
    <w:rsidRoot w:val="037D2EDD"/>
    <w:rsid w:val="037D2EDD"/>
    <w:rsid w:val="28D71F47"/>
    <w:rsid w:val="43151FA6"/>
    <w:rsid w:val="508875A8"/>
    <w:rsid w:val="5911456D"/>
    <w:rsid w:val="62C7181E"/>
    <w:rsid w:val="646E10AB"/>
    <w:rsid w:val="6E4D2D00"/>
    <w:rsid w:val="73211C5F"/>
    <w:rsid w:val="7B1455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wer-laptop\AppData\Roaming\kingsoft\office6\templates\download\566f3555-f2a6-d1a6-4bf5-3fffcff36f11\&#23454;&#20064;&#35777;&#26126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实习证明.wps</Template>
  <Pages>1</Pages>
  <Words>263</Words>
  <Characters>274</Characters>
  <Lines>0</Lines>
  <Paragraphs>0</Paragraphs>
  <TotalTime>75</TotalTime>
  <ScaleCrop>false</ScaleCrop>
  <LinksUpToDate>false</LinksUpToDate>
  <CharactersWithSpaces>300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2023-08-07T03:27:00Z</dcterms:created>
  <dc:creator>追殇</dc:creator>
  <cp:lastModifiedBy>追殇</cp:lastModifiedBy>
  <dcterms:modified xsi:type="dcterms:W3CDTF">2023-08-13T02:10:55Z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860E548243FF40DFB41BEDB150E7C359_11</vt:lpwstr>
  </property>
</Properties>
</file>
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pacing w:val="45"/>
          <w:sz w:val="44"/>
          <w:szCs w:val="44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pacing w:val="57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pacing w:val="57"/>
          <w:sz w:val="44"/>
          <w:szCs w:val="44"/>
          <w:lang w:eastAsia="zh-CN"/>
        </w:rPr>
        <w:t>实习证明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兹有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浙江理工大学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学校（学院）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电子信息工程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专业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杜金贺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同学于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2023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日至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2023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16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日在我司实习。该同学的实习职位是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云计算工程师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该学生在实习期间表现出了敬业精神和专业素养。对待工作认真负责，遇到困难时，能够积极寻求解决方案，不怕困难，勇于挑战，工作态度得到了我们全体员工的一致好评。同时，该学生还能够很好地融入我们的团队，与同事们保持良好的沟通和协作，展现出了良好的团队精神。在实习期间，该学生严格遵守公司规章制度，按时完成各项任务，表现出了高度的自律性和责任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特此证明！</w:t>
      </w: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cs="宋体"/>
          <w:spacing w:val="0"/>
          <w:sz w:val="28"/>
          <w:szCs w:val="28"/>
          <w:u w:val="none"/>
          <w:lang w:val="en-US" w:eastAsia="zh-CN"/>
        </w:rPr>
        <w:t>海口微逸客科技有限</w:t>
      </w:r>
      <w:r>
        <w:rPr>
          <w:rFonts w:hint="eastAsia"/>
          <w:sz w:val="28"/>
          <w:szCs w:val="28"/>
          <w:lang w:eastAsia="zh-CN"/>
        </w:rPr>
        <w:t>公司（公章）</w:t>
      </w:r>
    </w:p>
    <w:p>
      <w:pPr>
        <w:ind w:firstLine="4480" w:firstLineChars="16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2023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16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日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center"/>
      <w:rPr>
        <w:rFonts w:hint="default" w:eastAsia="宋体"/>
        <w:b/>
        <w:bCs/>
        <w:color w:val="FF0000"/>
        <w:w w:val="80"/>
        <w:sz w:val="48"/>
        <w:szCs w:val="48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37D2EDD"/>
    <w:rsid w:val="037D2EDD"/>
    <w:rsid w:val="1C997D1D"/>
    <w:rsid w:val="28D71F47"/>
    <w:rsid w:val="43151FA6"/>
    <w:rsid w:val="508875A8"/>
    <w:rsid w:val="54FF797D"/>
    <w:rsid w:val="5911456D"/>
    <w:rsid w:val="624C78D4"/>
    <w:rsid w:val="62C7181E"/>
    <w:rsid w:val="646E10AB"/>
    <w:rsid w:val="6E4D2D00"/>
    <w:rsid w:val="73211C5F"/>
    <w:rsid w:val="7B145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er-laptop\AppData\Roaming\kingsoft\office6\templates\download\566f3555-f2a6-d1a6-4bf5-3fffcff36f11\&#23454;&#20064;&#35777;&#26126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实习证明.wps</Template>
  <Pages>1</Pages>
  <Words>262</Words>
  <Characters>273</Characters>
  <Lines>0</Lines>
  <Paragraphs>0</Paragraphs>
  <TotalTime>89</TotalTime>
  <ScaleCrop>false</ScaleCrop>
  <LinksUpToDate>false</LinksUpToDate>
  <CharactersWithSpaces>299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2023-08-07T03:27:00Z</dcterms:created>
  <dc:creator>追殇</dc:creator>
  <cp:lastModifiedBy>追殇</cp:lastModifiedBy>
  <dcterms:modified xsi:type="dcterms:W3CDTF">2023-08-19T10:42:27Z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860E548243FF40DFB41BEDB150E7C359_11</vt:lpwstr>
  </property>
</Properties>
</file>